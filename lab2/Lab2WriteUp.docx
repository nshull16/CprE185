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E58" w:rsidRDefault="002D6C5C" w:rsidP="002D6C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 to the C Compiler</w:t>
      </w:r>
    </w:p>
    <w:p w:rsidR="002D6C5C" w:rsidRDefault="002D6C5C" w:rsidP="002D6C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D6C5C" w:rsidRDefault="002D6C5C" w:rsidP="002D6C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D6C5C" w:rsidRDefault="00B35499" w:rsidP="002D6C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Lab </w:t>
      </w:r>
      <w:r w:rsidR="002D6C5C">
        <w:rPr>
          <w:rFonts w:ascii="Times New Roman" w:hAnsi="Times New Roman" w:cs="Times New Roman"/>
          <w:b/>
          <w:sz w:val="32"/>
          <w:szCs w:val="32"/>
        </w:rPr>
        <w:t>2</w:t>
      </w:r>
    </w:p>
    <w:p w:rsidR="002D6C5C" w:rsidRDefault="002D6C5C" w:rsidP="002D6C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Section X</w:t>
      </w:r>
    </w:p>
    <w:p w:rsidR="002D6C5C" w:rsidRDefault="002D6C5C" w:rsidP="002D6C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D6C5C" w:rsidRDefault="002D6C5C" w:rsidP="002D6C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D6C5C" w:rsidRDefault="002D6C5C" w:rsidP="002D6C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D6C5C" w:rsidRDefault="002D6C5C" w:rsidP="002D6C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D6C5C" w:rsidRDefault="002D6C5C" w:rsidP="002D6C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SUBMITTED BY:</w:t>
      </w:r>
    </w:p>
    <w:p w:rsidR="002D6C5C" w:rsidRDefault="002D6C5C" w:rsidP="002D6C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D6C5C" w:rsidRDefault="002D6C5C" w:rsidP="002D6C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NATHAN SHULL</w:t>
      </w:r>
    </w:p>
    <w:p w:rsidR="002D6C5C" w:rsidRDefault="002D6C5C" w:rsidP="002D6C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D6C5C" w:rsidRDefault="002D6C5C" w:rsidP="002D6C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SUBMISSION DATE:</w:t>
      </w:r>
    </w:p>
    <w:p w:rsidR="002D6C5C" w:rsidRDefault="002D6C5C" w:rsidP="002D6C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D6C5C" w:rsidRDefault="002D6C5C" w:rsidP="002D6C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SEPTEMBER 9, 2016</w:t>
      </w:r>
    </w:p>
    <w:p w:rsidR="002D6C5C" w:rsidRDefault="002D6C5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2D6C5C" w:rsidRDefault="00B35499" w:rsidP="00B354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Lab Problem</w:t>
      </w:r>
    </w:p>
    <w:p w:rsidR="00B35499" w:rsidRDefault="00B35499" w:rsidP="00B35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purpose of this lab is to become familiar with the c compiler. Also, to create a program that contains input and output commands that will calculate the area and volume of a rectangle and prism, given the dimension inputs from the user. The objective was to learn how to write simple lines of code in c and to compile it within Cygwin.</w:t>
      </w:r>
    </w:p>
    <w:p w:rsidR="00B35499" w:rsidRDefault="00B35499" w:rsidP="00B354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</w:t>
      </w:r>
    </w:p>
    <w:p w:rsidR="00B35499" w:rsidRDefault="00B35499" w:rsidP="00B35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06B34">
        <w:rPr>
          <w:rFonts w:ascii="Times New Roman" w:hAnsi="Times New Roman" w:cs="Times New Roman"/>
          <w:sz w:val="24"/>
          <w:szCs w:val="24"/>
        </w:rPr>
        <w:t xml:space="preserve">The problem states that </w:t>
      </w:r>
      <w:r w:rsidR="00F409A5">
        <w:rPr>
          <w:rFonts w:ascii="Times New Roman" w:hAnsi="Times New Roman" w:cs="Times New Roman"/>
          <w:sz w:val="24"/>
          <w:szCs w:val="24"/>
        </w:rPr>
        <w:t>I</w:t>
      </w:r>
      <w:r w:rsidR="00E06B34">
        <w:rPr>
          <w:rFonts w:ascii="Times New Roman" w:hAnsi="Times New Roman" w:cs="Times New Roman"/>
          <w:sz w:val="24"/>
          <w:szCs w:val="24"/>
        </w:rPr>
        <w:t xml:space="preserve"> must compute the area, and later volume, of a rectangle/prism given the width, height, and depth provided by the user. Therefore, the problem input consists of any two/three decimal numbers and the output is one decimal number. The formula used for this was (width*height) for area, or (width*height*depth) for volume, as these are basic equations learned in geometry.</w:t>
      </w:r>
    </w:p>
    <w:p w:rsidR="00E06B34" w:rsidRDefault="00E06B34" w:rsidP="00B354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</w:t>
      </w:r>
    </w:p>
    <w:p w:rsidR="00F409A5" w:rsidRDefault="00E06B34" w:rsidP="00B35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09A5">
        <w:rPr>
          <w:rFonts w:ascii="Times New Roman" w:hAnsi="Times New Roman" w:cs="Times New Roman"/>
          <w:sz w:val="24"/>
          <w:szCs w:val="24"/>
        </w:rPr>
        <w:t>Our problem was to create a simple program in c designed to perform simple math operations. I divided the problem into a few smaller steps.</w:t>
      </w:r>
    </w:p>
    <w:p w:rsidR="00F409A5" w:rsidRDefault="00F409A5" w:rsidP="00F409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dimensions of the length/width/height</w:t>
      </w:r>
    </w:p>
    <w:p w:rsidR="00F409A5" w:rsidRDefault="00F409A5" w:rsidP="00F409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each dimension to a variable</w:t>
      </w:r>
    </w:p>
    <w:p w:rsidR="00F409A5" w:rsidRDefault="00F409A5" w:rsidP="00F409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area/volume</w:t>
      </w:r>
    </w:p>
    <w:p w:rsidR="00F409A5" w:rsidRDefault="00F409A5" w:rsidP="00F409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area/volume back to user</w:t>
      </w:r>
    </w:p>
    <w:p w:rsidR="002E698A" w:rsidRDefault="00F409A5" w:rsidP="00F40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outline above, I designed my program in steps. I first began by selecting the variable data types. The numeric data was assigned to decimal data types. I modified the source code to utilize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command to process each input variable, especially the z dimension that was later added in order to find the volume of a prism. </w:t>
      </w:r>
    </w:p>
    <w:p w:rsidR="002E698A" w:rsidRDefault="002E698A" w:rsidP="00F40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</w:t>
      </w:r>
    </w:p>
    <w:p w:rsidR="00F409A5" w:rsidRDefault="002E698A" w:rsidP="00F40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order to test the validity of my code, I inserted simple number, like 2 and 3, to find the area. Of course the area of a 2 x 3 rectangle is 6. However, I didn’t initially get that result. I found that when copying the skeleton from the pdf, there are blank characters that you can’t see and cause errors in the code. I had to go back and re write the skeleton code. Another problem I ran into while testing was when attempting to calculate volume. Again, I used simple numbers like 2, 3, and 4. This should yield a volume of 24. However, when compiling the code, it resulted in 6, and never gave me the option to input depth. I found that this was because I had my entire line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double quotes, rather than just the %d. </w:t>
      </w:r>
    </w:p>
    <w:p w:rsidR="002E698A" w:rsidRDefault="002E698A" w:rsidP="00F40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Comments</w:t>
      </w:r>
    </w:p>
    <w:p w:rsidR="002E698A" w:rsidRDefault="002E698A" w:rsidP="00F40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doing this lab, I learned the importance of checking and being aware of every little thing that I write. In only just a few lines of code, I was able to screw up and create errors and unwanted results. I learned a lot about the c compiler, and how to compile the code and Notepad + + and then run it in Cygwin. </w:t>
      </w:r>
    </w:p>
    <w:p w:rsidR="002E698A" w:rsidRDefault="002E698A" w:rsidP="00F409A5">
      <w:pPr>
        <w:rPr>
          <w:rFonts w:ascii="Times New Roman" w:hAnsi="Times New Roman" w:cs="Times New Roman"/>
          <w:sz w:val="24"/>
          <w:szCs w:val="24"/>
        </w:rPr>
      </w:pPr>
    </w:p>
    <w:p w:rsidR="002E698A" w:rsidRPr="002E698A" w:rsidRDefault="002E698A" w:rsidP="00F40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30061" cy="321037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34797" cy="306747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15745" cy="309605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698A" w:rsidRPr="002E6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C6DA5"/>
    <w:multiLevelType w:val="hybridMultilevel"/>
    <w:tmpl w:val="6F64E340"/>
    <w:lvl w:ilvl="0" w:tplc="C3CC1C0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A6"/>
    <w:rsid w:val="001811A6"/>
    <w:rsid w:val="002D6C5C"/>
    <w:rsid w:val="002E698A"/>
    <w:rsid w:val="00357D29"/>
    <w:rsid w:val="00AC3B49"/>
    <w:rsid w:val="00B35499"/>
    <w:rsid w:val="00E06B34"/>
    <w:rsid w:val="00ED2E58"/>
    <w:rsid w:val="00F4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993B"/>
  <w15:chartTrackingRefBased/>
  <w15:docId w15:val="{13556A7F-F03E-45F0-8BE9-499DF55F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FF5BE6AB.dotm</Template>
  <TotalTime>56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Shull, Nathan M</dc:creator>
  <cp:keywords/>
  <dc:description/>
  <cp:lastModifiedBy>Shull, Nathan M</cp:lastModifiedBy>
  <cp:revision>2</cp:revision>
  <dcterms:created xsi:type="dcterms:W3CDTF">2016-09-09T15:43:00Z</dcterms:created>
  <dcterms:modified xsi:type="dcterms:W3CDTF">2016-09-09T16:43:00Z</dcterms:modified>
</cp:coreProperties>
</file>
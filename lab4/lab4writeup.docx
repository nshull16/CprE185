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INTRODUCTION TO FUNCTIONS</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0F36B1" w:rsidP="00D02E84">
      <w:pPr>
        <w:jc w:val="center"/>
        <w:rPr>
          <w:rFonts w:ascii="Times New Roman" w:hAnsi="Times New Roman" w:cs="Times New Roman"/>
          <w:b/>
          <w:sz w:val="32"/>
          <w:szCs w:val="32"/>
        </w:rPr>
      </w:pPr>
      <w:r>
        <w:rPr>
          <w:rFonts w:ascii="Times New Roman" w:hAnsi="Times New Roman" w:cs="Times New Roman"/>
          <w:b/>
          <w:sz w:val="32"/>
          <w:szCs w:val="32"/>
        </w:rPr>
        <w:t>LAB 4</w:t>
      </w: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SECTION X</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SUBMITTED BY:</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NATHAN SHULL</w:t>
      </w:r>
    </w:p>
    <w:p w:rsidR="00D02E84" w:rsidRDefault="00D02E84" w:rsidP="00D02E84">
      <w:pPr>
        <w:jc w:val="center"/>
        <w:rPr>
          <w:rFonts w:ascii="Times New Roman" w:hAnsi="Times New Roman" w:cs="Times New Roman"/>
          <w:b/>
          <w:sz w:val="32"/>
          <w:szCs w:val="32"/>
        </w:rPr>
      </w:pPr>
    </w:p>
    <w:p w:rsidR="00D02E84" w:rsidRDefault="00D02E84" w:rsidP="00D02E84">
      <w:pPr>
        <w:jc w:val="center"/>
        <w:rPr>
          <w:rFonts w:ascii="Times New Roman" w:hAnsi="Times New Roman" w:cs="Times New Roman"/>
          <w:b/>
          <w:sz w:val="32"/>
          <w:szCs w:val="32"/>
        </w:rPr>
      </w:pPr>
      <w:r>
        <w:rPr>
          <w:rFonts w:ascii="Times New Roman" w:hAnsi="Times New Roman" w:cs="Times New Roman"/>
          <w:b/>
          <w:sz w:val="32"/>
          <w:szCs w:val="32"/>
        </w:rPr>
        <w:t>SUBMISSION DATE:</w:t>
      </w:r>
    </w:p>
    <w:p w:rsidR="00D02E84" w:rsidRDefault="00D02E84" w:rsidP="00D02E84">
      <w:pPr>
        <w:jc w:val="center"/>
        <w:rPr>
          <w:rFonts w:ascii="Times New Roman" w:hAnsi="Times New Roman" w:cs="Times New Roman"/>
          <w:b/>
          <w:sz w:val="32"/>
          <w:szCs w:val="32"/>
        </w:rPr>
      </w:pPr>
    </w:p>
    <w:p w:rsidR="00D02E84" w:rsidRDefault="00764B79" w:rsidP="00D02E84">
      <w:pPr>
        <w:jc w:val="center"/>
        <w:rPr>
          <w:rFonts w:ascii="Times New Roman" w:hAnsi="Times New Roman" w:cs="Times New Roman"/>
          <w:b/>
          <w:sz w:val="32"/>
          <w:szCs w:val="32"/>
        </w:rPr>
      </w:pPr>
      <w:r>
        <w:rPr>
          <w:rFonts w:ascii="Times New Roman" w:hAnsi="Times New Roman" w:cs="Times New Roman"/>
          <w:b/>
          <w:sz w:val="32"/>
          <w:szCs w:val="32"/>
        </w:rPr>
        <w:t>SEPTEMBER 29</w:t>
      </w:r>
      <w:r w:rsidR="00D02E84">
        <w:rPr>
          <w:rFonts w:ascii="Times New Roman" w:hAnsi="Times New Roman" w:cs="Times New Roman"/>
          <w:b/>
          <w:sz w:val="32"/>
          <w:szCs w:val="32"/>
        </w:rPr>
        <w:t>, 2016</w:t>
      </w:r>
    </w:p>
    <w:p w:rsidR="00D02E84" w:rsidRDefault="00D02E84">
      <w:pPr>
        <w:rPr>
          <w:rFonts w:ascii="Times New Roman" w:hAnsi="Times New Roman" w:cs="Times New Roman"/>
          <w:b/>
          <w:sz w:val="32"/>
          <w:szCs w:val="32"/>
        </w:rPr>
      </w:pPr>
      <w:r>
        <w:rPr>
          <w:rFonts w:ascii="Times New Roman" w:hAnsi="Times New Roman" w:cs="Times New Roman"/>
          <w:b/>
          <w:sz w:val="32"/>
          <w:szCs w:val="32"/>
        </w:rPr>
        <w:br w:type="page"/>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lastRenderedPageBreak/>
        <w:t>Problem</w:t>
      </w:r>
    </w:p>
    <w:p w:rsidR="00D02E84" w:rsidRPr="00547F50" w:rsidRDefault="00547F50" w:rsidP="00D02E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problem for part 1 was to modify the code so that seconds was displayed in an 8 character area with 3 decimal digits of precision. Also, acceleration was to show in a 7 character area with 4 digits of precision. The problem for part 2 included creating a function for magnitude, but specifically after the main function. The purpose for part 3 was to change the time that the esplora outputted from milliseconds into minutes, seconds, and milliseconds. This was done to make it more readable.  For part 4, the purpose was to write a code that took the input of buttons pressed on the esplora, and output how many buttons were being pressed at any given time.</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Analysis</w:t>
      </w:r>
    </w:p>
    <w:p w:rsidR="00D02E84" w:rsidRPr="00547F50" w:rsidRDefault="00547F50" w:rsidP="00D02E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problem in part 1 states that we must display seconds in an 8 character area with 3 decimals of precision. We must utilize digits in from of either the double or long floating that we have to call to accomplish this.</w:t>
      </w:r>
      <w:r w:rsidR="00176D35">
        <w:rPr>
          <w:rFonts w:ascii="Times New Roman" w:hAnsi="Times New Roman" w:cs="Times New Roman"/>
          <w:sz w:val="24"/>
          <w:szCs w:val="24"/>
        </w:rPr>
        <w:t xml:space="preserve"> In part 2, you have to put a prototype above main, so that it knows that there is a function coming later in the program. In part 3, we must make use of the operators we’ve learned to give us how many seconds remain after we take out minutes, and how many milliseconds remain after we’ve taken out seconds. Lastly, part 4 states that we must scan in the number of buttons being pressed on the esplora, and then print out that number. </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Design</w:t>
      </w:r>
    </w:p>
    <w:p w:rsidR="000A7A11" w:rsidRDefault="00176D35" w:rsidP="00D02E8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F23B0B">
        <w:rPr>
          <w:rFonts w:ascii="Times New Roman" w:hAnsi="Times New Roman" w:cs="Times New Roman"/>
          <w:sz w:val="24"/>
          <w:szCs w:val="24"/>
        </w:rPr>
        <w:t>design for part 1 was fairly simple. All I had to do to change the character area to 8 was insert an 8 after % and before lf. To go to 3 decimal places, I put an 8.3 instead of 8.</w:t>
      </w:r>
      <w:r w:rsidR="00764B79">
        <w:rPr>
          <w:rFonts w:ascii="Times New Roman" w:hAnsi="Times New Roman" w:cs="Times New Roman"/>
          <w:sz w:val="24"/>
          <w:szCs w:val="24"/>
        </w:rPr>
        <w:t xml:space="preserve"> </w:t>
      </w:r>
    </w:p>
    <w:p w:rsidR="000A7A11" w:rsidRDefault="009F6057" w:rsidP="000A7A11">
      <w:pPr>
        <w:ind w:firstLine="720"/>
        <w:rPr>
          <w:rFonts w:ascii="Times New Roman" w:hAnsi="Times New Roman" w:cs="Times New Roman"/>
          <w:sz w:val="24"/>
          <w:szCs w:val="24"/>
        </w:rPr>
      </w:pPr>
      <w:r>
        <w:rPr>
          <w:rFonts w:ascii="Times New Roman" w:hAnsi="Times New Roman" w:cs="Times New Roman"/>
          <w:sz w:val="24"/>
          <w:szCs w:val="24"/>
        </w:rPr>
        <w:t xml:space="preserve">For part 1, I had to make a new function called “mag,” that included three parameters (x, y, and z), and had to make sure to define the insert a prototype before main, as the function wasn’t called until after main. The only requirement for the function mag was to square all three values, and then add them together. I just assigned this value to return when mag was called. </w:t>
      </w:r>
    </w:p>
    <w:p w:rsidR="000A7A11" w:rsidRDefault="009F6057" w:rsidP="000A7A11">
      <w:pPr>
        <w:ind w:firstLine="720"/>
        <w:rPr>
          <w:rFonts w:ascii="Times New Roman" w:hAnsi="Times New Roman" w:cs="Times New Roman"/>
          <w:sz w:val="24"/>
          <w:szCs w:val="24"/>
        </w:rPr>
      </w:pPr>
      <w:r>
        <w:rPr>
          <w:rFonts w:ascii="Times New Roman" w:hAnsi="Times New Roman" w:cs="Times New Roman"/>
          <w:sz w:val="24"/>
          <w:szCs w:val="24"/>
        </w:rPr>
        <w:t xml:space="preserve">For part 3, I had to make use of the modulo operator in order to get remainders of minutes, seconds, and milliseconds. I made functions for each minutes, seconds, and milliseconds. I first divided the total milliseconds by 60,000 and assigned that vale to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minutes. I used 60,000 because that’s how many milliseconds are in a minute. For seconds, I did t % 60,000, which would give us how many milliseconds are leftover, accounting for minutes being taken out. Then I divided that value by 1,000, which gives us the amount of seconds. </w:t>
      </w:r>
    </w:p>
    <w:p w:rsidR="00D02E84" w:rsidRPr="00176D35" w:rsidRDefault="009F6057" w:rsidP="000A7A11">
      <w:pPr>
        <w:ind w:firstLine="720"/>
        <w:rPr>
          <w:rFonts w:ascii="Times New Roman" w:hAnsi="Times New Roman" w:cs="Times New Roman"/>
          <w:sz w:val="24"/>
          <w:szCs w:val="24"/>
        </w:rPr>
      </w:pPr>
      <w:r>
        <w:rPr>
          <w:rFonts w:ascii="Times New Roman" w:hAnsi="Times New Roman" w:cs="Times New Roman"/>
          <w:sz w:val="24"/>
          <w:szCs w:val="24"/>
        </w:rPr>
        <w:t>Finally, for milliseconds I again did t % 60,000 to give us how many seconds there were, and then with that value I used the modulo</w:t>
      </w:r>
      <w:r w:rsidR="000A7A11">
        <w:rPr>
          <w:rFonts w:ascii="Times New Roman" w:hAnsi="Times New Roman" w:cs="Times New Roman"/>
          <w:sz w:val="24"/>
          <w:szCs w:val="24"/>
        </w:rPr>
        <w:t xml:space="preserve"> (%) 1000, which gives how many milliseconds are leftover.</w:t>
      </w:r>
      <w:r>
        <w:rPr>
          <w:rFonts w:ascii="Times New Roman" w:hAnsi="Times New Roman" w:cs="Times New Roman"/>
          <w:sz w:val="24"/>
          <w:szCs w:val="24"/>
        </w:rPr>
        <w:t xml:space="preserve"> </w:t>
      </w:r>
      <w:r w:rsidR="000A7A11">
        <w:rPr>
          <w:rFonts w:ascii="Times New Roman" w:hAnsi="Times New Roman" w:cs="Times New Roman"/>
          <w:sz w:val="24"/>
          <w:szCs w:val="24"/>
        </w:rPr>
        <w:t xml:space="preserve">Problem four was a bit different, as I removed all previous code, and instead had to read in values of buttons being pressed. I first wrote a </w:t>
      </w:r>
      <w:proofErr w:type="spellStart"/>
      <w:proofErr w:type="gramStart"/>
      <w:r w:rsidR="000A7A11">
        <w:rPr>
          <w:rFonts w:ascii="Times New Roman" w:hAnsi="Times New Roman" w:cs="Times New Roman"/>
          <w:sz w:val="24"/>
          <w:szCs w:val="24"/>
        </w:rPr>
        <w:t>scanf</w:t>
      </w:r>
      <w:proofErr w:type="spellEnd"/>
      <w:r w:rsidR="000A7A11">
        <w:rPr>
          <w:rFonts w:ascii="Times New Roman" w:hAnsi="Times New Roman" w:cs="Times New Roman"/>
          <w:sz w:val="24"/>
          <w:szCs w:val="24"/>
        </w:rPr>
        <w:t>( )</w:t>
      </w:r>
      <w:proofErr w:type="gramEnd"/>
      <w:r w:rsidR="000A7A11">
        <w:rPr>
          <w:rFonts w:ascii="Times New Roman" w:hAnsi="Times New Roman" w:cs="Times New Roman"/>
          <w:sz w:val="24"/>
          <w:szCs w:val="24"/>
        </w:rPr>
        <w:t xml:space="preserve"> line that would take the input of the </w:t>
      </w:r>
      <w:proofErr w:type="spellStart"/>
      <w:r w:rsidR="000A7A11">
        <w:rPr>
          <w:rFonts w:ascii="Times New Roman" w:hAnsi="Times New Roman" w:cs="Times New Roman"/>
          <w:sz w:val="24"/>
          <w:szCs w:val="24"/>
        </w:rPr>
        <w:t>esplora</w:t>
      </w:r>
      <w:proofErr w:type="spellEnd"/>
      <w:r w:rsidR="000A7A11">
        <w:rPr>
          <w:rFonts w:ascii="Times New Roman" w:hAnsi="Times New Roman" w:cs="Times New Roman"/>
          <w:sz w:val="24"/>
          <w:szCs w:val="24"/>
        </w:rPr>
        <w:t xml:space="preserve"> and tell us how many buttons were being pressed. There are 6 buttons, so each button was assigned a variable a-f. I then ran a </w:t>
      </w:r>
      <w:proofErr w:type="spellStart"/>
      <w:proofErr w:type="gramStart"/>
      <w:r w:rsidR="000A7A11">
        <w:rPr>
          <w:rFonts w:ascii="Times New Roman" w:hAnsi="Times New Roman" w:cs="Times New Roman"/>
          <w:sz w:val="24"/>
          <w:szCs w:val="24"/>
        </w:rPr>
        <w:t>printf</w:t>
      </w:r>
      <w:proofErr w:type="spellEnd"/>
      <w:r w:rsidR="000A7A11">
        <w:rPr>
          <w:rFonts w:ascii="Times New Roman" w:hAnsi="Times New Roman" w:cs="Times New Roman"/>
          <w:sz w:val="24"/>
          <w:szCs w:val="24"/>
        </w:rPr>
        <w:t>( )</w:t>
      </w:r>
      <w:proofErr w:type="gramEnd"/>
      <w:r w:rsidR="000A7A11">
        <w:rPr>
          <w:rFonts w:ascii="Times New Roman" w:hAnsi="Times New Roman" w:cs="Times New Roman"/>
          <w:sz w:val="24"/>
          <w:szCs w:val="24"/>
        </w:rPr>
        <w:t xml:space="preserve"> line that added the number of buttons ( 1=pressed, 0=not pressed), and displayed it. </w:t>
      </w:r>
    </w:p>
    <w:p w:rsidR="00D02E84" w:rsidRDefault="00D02E84" w:rsidP="00D02E84">
      <w:pPr>
        <w:rPr>
          <w:rFonts w:ascii="Times New Roman" w:hAnsi="Times New Roman" w:cs="Times New Roman"/>
          <w:b/>
          <w:sz w:val="24"/>
          <w:szCs w:val="24"/>
        </w:rPr>
      </w:pPr>
      <w:r>
        <w:rPr>
          <w:rFonts w:ascii="Times New Roman" w:hAnsi="Times New Roman" w:cs="Times New Roman"/>
          <w:b/>
          <w:sz w:val="24"/>
          <w:szCs w:val="24"/>
        </w:rPr>
        <w:t>Testing</w:t>
      </w:r>
    </w:p>
    <w:p w:rsidR="00D02E84" w:rsidRPr="000A7A11" w:rsidRDefault="000A7A11" w:rsidP="005D2C20">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order to verify that all my code was in face correct, I had to see its output in Cygwin. On my first run of the code, parts 1 and 2 were correct on the first try. Where I encountered problems was part 3. I couldn’t correctly display the time in minutes, seconds, and milliseconds. I thought about it for a while, worked with classmates, and used the helps of the TA’s. After playing with the code and seeing what the output was, I realized I wasn’t using the modulo operator. Instead, I was using integer division, and not getting the remainders I needed. For part 4, I encountered one problem when testing. I was told only 5 button would return a value, so I only scanned in 5 variables. However, when I ran this code, </w:t>
      </w:r>
      <w:r w:rsidR="005D2C20">
        <w:rPr>
          <w:rFonts w:ascii="Times New Roman" w:hAnsi="Times New Roman" w:cs="Times New Roman"/>
          <w:sz w:val="24"/>
          <w:szCs w:val="24"/>
        </w:rPr>
        <w:t xml:space="preserve">number of buttons pressed always returned a value of 0. I added another variable to the input, and this quickly fixed the issue. </w:t>
      </w:r>
    </w:p>
    <w:p w:rsidR="00D02E84" w:rsidRPr="00D02E84" w:rsidRDefault="00D02E84" w:rsidP="00D02E84">
      <w:pPr>
        <w:rPr>
          <w:rFonts w:ascii="Times New Roman" w:hAnsi="Times New Roman" w:cs="Times New Roman"/>
          <w:b/>
          <w:sz w:val="24"/>
          <w:szCs w:val="24"/>
        </w:rPr>
      </w:pPr>
      <w:r>
        <w:rPr>
          <w:rFonts w:ascii="Times New Roman" w:hAnsi="Times New Roman" w:cs="Times New Roman"/>
          <w:b/>
          <w:sz w:val="24"/>
          <w:szCs w:val="24"/>
        </w:rPr>
        <w:t>Comments</w:t>
      </w:r>
    </w:p>
    <w:p w:rsidR="00D02E84" w:rsidRDefault="005D2C20" w:rsidP="005D2C20">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lab really helped me become with functions, having to use prototypes, and also becoming familiar with the operators. I thought I had a good grasp on the operators, but I struggled using them to convert milliseconds into minutes, seconds, and milliseconds.</w:t>
      </w:r>
    </w:p>
    <w:p w:rsidR="005D2C20" w:rsidRDefault="005D2C20" w:rsidP="005D2C20">
      <w:pPr>
        <w:rPr>
          <w:rFonts w:ascii="Times New Roman" w:hAnsi="Times New Roman" w:cs="Times New Roman"/>
          <w:sz w:val="24"/>
          <w:szCs w:val="24"/>
        </w:rPr>
      </w:pPr>
    </w:p>
    <w:p w:rsidR="005D2C20" w:rsidRDefault="005D2C20" w:rsidP="005D2C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code1-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D2C20" w:rsidRDefault="005D2C20" w:rsidP="005D2C2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codepart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D2C20" w:rsidRDefault="005D2C20" w:rsidP="005D2C2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53850" cy="3086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3.PNG"/>
                    <pic:cNvPicPr/>
                  </pic:nvPicPr>
                  <pic:blipFill>
                    <a:blip r:embed="rId6">
                      <a:extLst>
                        <a:ext uri="{28A0092B-C50C-407E-A947-70E740481C1C}">
                          <a14:useLocalDpi xmlns:a14="http://schemas.microsoft.com/office/drawing/2010/main" val="0"/>
                        </a:ext>
                      </a:extLst>
                    </a:blip>
                    <a:stretch>
                      <a:fillRect/>
                    </a:stretch>
                  </pic:blipFill>
                  <pic:spPr>
                    <a:xfrm>
                      <a:off x="0" y="0"/>
                      <a:ext cx="5553850" cy="3086531"/>
                    </a:xfrm>
                    <a:prstGeom prst="rect">
                      <a:avLst/>
                    </a:prstGeom>
                  </pic:spPr>
                </pic:pic>
              </a:graphicData>
            </a:graphic>
          </wp:inline>
        </w:drawing>
      </w:r>
    </w:p>
    <w:p w:rsidR="005D2C20" w:rsidRPr="005D2C20" w:rsidRDefault="005D2C20" w:rsidP="005D2C2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56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bookmarkStart w:id="0" w:name="_GoBack"/>
      <w:bookmarkEnd w:id="0"/>
    </w:p>
    <w:p w:rsidR="00D02E84" w:rsidRDefault="00D02E84" w:rsidP="00D02E84">
      <w:pPr>
        <w:jc w:val="center"/>
        <w:rPr>
          <w:rFonts w:ascii="Times New Roman" w:hAnsi="Times New Roman" w:cs="Times New Roman"/>
          <w:b/>
          <w:sz w:val="32"/>
          <w:szCs w:val="32"/>
        </w:rPr>
      </w:pPr>
    </w:p>
    <w:p w:rsidR="00D02E84" w:rsidRPr="00D02E84" w:rsidRDefault="00D02E84" w:rsidP="00D02E84">
      <w:pPr>
        <w:jc w:val="center"/>
        <w:rPr>
          <w:rFonts w:ascii="Times New Roman" w:hAnsi="Times New Roman" w:cs="Times New Roman"/>
          <w:b/>
          <w:sz w:val="32"/>
          <w:szCs w:val="32"/>
        </w:rPr>
      </w:pPr>
    </w:p>
    <w:sectPr w:rsidR="00D02E84" w:rsidRPr="00D02E84" w:rsidSect="00D02E8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E84"/>
    <w:rsid w:val="000A7A11"/>
    <w:rsid w:val="000F36B1"/>
    <w:rsid w:val="00176D35"/>
    <w:rsid w:val="00547F50"/>
    <w:rsid w:val="005D2C20"/>
    <w:rsid w:val="00764B79"/>
    <w:rsid w:val="009F6057"/>
    <w:rsid w:val="00D02E84"/>
    <w:rsid w:val="00F23B0B"/>
    <w:rsid w:val="00F8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2C23"/>
  <w15:chartTrackingRefBased/>
  <w15:docId w15:val="{847B112D-9AE7-44A8-AB80-0FF17013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2C08177F.dotm</Template>
  <TotalTime>81</TotalTime>
  <Pages>5</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Shull, Nathan M</dc:creator>
  <cp:keywords/>
  <dc:description/>
  <cp:lastModifiedBy>Shull, Nathan M</cp:lastModifiedBy>
  <cp:revision>3</cp:revision>
  <dcterms:created xsi:type="dcterms:W3CDTF">2016-09-26T20:09:00Z</dcterms:created>
  <dcterms:modified xsi:type="dcterms:W3CDTF">2016-09-29T14:50:00Z</dcterms:modified>
</cp:coreProperties>
</file>